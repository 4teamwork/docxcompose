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  <w:bookmarkStart w:id="1" w:name="_GoBack"/>
      <w:bookmarkEnd w:id="1"/>
    </w:p>
    <w:p w14:paraId="28871A33" w14:textId="77777777" w:rsidR="008A6D7A" w:rsidRPr="00CA27E8" w:rsidRDefault="008A6D7A" w:rsidP="00CA27E8"/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88FBC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8"/>
    <w:lvlOverride w:ilvl="0">
      <w:startOverride w:val="1"/>
    </w:lvlOverride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